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2E583" w14:textId="77777777" w:rsidR="005B0228" w:rsidRDefault="005B0228" w:rsidP="008C64FA">
      <w:pPr>
        <w:pStyle w:val="Heading2"/>
      </w:pPr>
    </w:p>
    <w:p w14:paraId="0968CD61" w14:textId="623B8D2F" w:rsidR="00A049E2" w:rsidRDefault="005B0228" w:rsidP="008C64FA">
      <w:pPr>
        <w:pStyle w:val="Heading2"/>
      </w:pPr>
      <w:r>
        <w:t>+</w:t>
      </w:r>
      <w:r w:rsidR="4ECC4651">
        <w:t>Introduction</w:t>
      </w:r>
    </w:p>
    <w:p w14:paraId="0968CD62" w14:textId="77777777" w:rsidR="008C64FA" w:rsidRDefault="4ECC4651" w:rsidP="008C64FA">
      <w:r>
        <w:t>This exercise requires you to know the following aspects of SQL: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57"/>
        <w:gridCol w:w="5039"/>
      </w:tblGrid>
      <w:tr w:rsidR="00DB4CC5" w:rsidRPr="00DB4CC5" w14:paraId="008695C7" w14:textId="77777777" w:rsidTr="00DB4CC5">
        <w:tc>
          <w:tcPr>
            <w:tcW w:w="5177" w:type="dxa"/>
          </w:tcPr>
          <w:p w14:paraId="3F6E16E6" w14:textId="77777777" w:rsidR="00DB4CC5" w:rsidRPr="00DB4CC5" w:rsidRDefault="00DB4CC5" w:rsidP="00DB4CC5">
            <w:r w:rsidRPr="00DB4CC5">
              <w:t>CREATE TABLE</w:t>
            </w:r>
          </w:p>
        </w:tc>
        <w:tc>
          <w:tcPr>
            <w:tcW w:w="5145" w:type="dxa"/>
          </w:tcPr>
          <w:p w14:paraId="7D715995" w14:textId="7D7E3835" w:rsidR="00DB4CC5" w:rsidRPr="00DB4CC5" w:rsidRDefault="00DB4CC5" w:rsidP="00DB4CC5">
            <w:r w:rsidRPr="00DB4CC5">
              <w:t>Concatenation</w:t>
            </w:r>
          </w:p>
        </w:tc>
      </w:tr>
      <w:tr w:rsidR="00DB4CC5" w:rsidRPr="00DB4CC5" w14:paraId="19E70C96" w14:textId="77777777" w:rsidTr="00DB4CC5">
        <w:tc>
          <w:tcPr>
            <w:tcW w:w="5177" w:type="dxa"/>
          </w:tcPr>
          <w:p w14:paraId="462CB574" w14:textId="77777777" w:rsidR="00DB4CC5" w:rsidRPr="00DB4CC5" w:rsidRDefault="00DB4CC5" w:rsidP="00DB4CC5">
            <w:r w:rsidRPr="00DB4CC5">
              <w:t>SQL Data Types</w:t>
            </w:r>
          </w:p>
        </w:tc>
        <w:tc>
          <w:tcPr>
            <w:tcW w:w="5145" w:type="dxa"/>
          </w:tcPr>
          <w:p w14:paraId="3C3A0BE4" w14:textId="6E3F5225" w:rsidR="00DB4CC5" w:rsidRPr="00DB4CC5" w:rsidRDefault="00DB4CC5" w:rsidP="00DB4CC5">
            <w:r w:rsidRPr="00DB4CC5">
              <w:t>Formatting dates and numbers</w:t>
            </w:r>
          </w:p>
        </w:tc>
      </w:tr>
      <w:tr w:rsidR="00DB4CC5" w:rsidRPr="00DB4CC5" w14:paraId="64F82E11" w14:textId="77777777" w:rsidTr="00DB4CC5">
        <w:tc>
          <w:tcPr>
            <w:tcW w:w="5177" w:type="dxa"/>
          </w:tcPr>
          <w:p w14:paraId="4FDA9967" w14:textId="77777777" w:rsidR="00DB4CC5" w:rsidRPr="00DB4CC5" w:rsidRDefault="00DB4CC5" w:rsidP="00DB4CC5">
            <w:r w:rsidRPr="00DB4CC5">
              <w:t>INSERT INTO</w:t>
            </w:r>
          </w:p>
        </w:tc>
        <w:tc>
          <w:tcPr>
            <w:tcW w:w="5145" w:type="dxa"/>
          </w:tcPr>
          <w:p w14:paraId="103BE621" w14:textId="7E1108BE" w:rsidR="00DB4CC5" w:rsidRPr="00DB4CC5" w:rsidRDefault="00CC5C1B" w:rsidP="00DB4CC5">
            <w:r>
              <w:t>Column a</w:t>
            </w:r>
            <w:r w:rsidR="00DB4CC5" w:rsidRPr="00DB4CC5">
              <w:t>liases</w:t>
            </w:r>
          </w:p>
        </w:tc>
      </w:tr>
      <w:tr w:rsidR="00DB4CC5" w:rsidRPr="00DB4CC5" w14:paraId="48D9A653" w14:textId="77777777" w:rsidTr="00DB4CC5">
        <w:tc>
          <w:tcPr>
            <w:tcW w:w="5177" w:type="dxa"/>
          </w:tcPr>
          <w:p w14:paraId="200C3737" w14:textId="77777777" w:rsidR="00DB4CC5" w:rsidRPr="00DB4CC5" w:rsidRDefault="00DB4CC5" w:rsidP="00DB4CC5">
            <w:r w:rsidRPr="00DB4CC5">
              <w:t xml:space="preserve">SELECT </w:t>
            </w:r>
          </w:p>
        </w:tc>
        <w:tc>
          <w:tcPr>
            <w:tcW w:w="5145" w:type="dxa"/>
          </w:tcPr>
          <w:p w14:paraId="0FAF082F" w14:textId="2DF67600" w:rsidR="00DB4CC5" w:rsidRPr="00DB4CC5" w:rsidRDefault="00DB4CC5" w:rsidP="00DB4CC5">
            <w:r w:rsidRPr="00DB4CC5">
              <w:t>Simple JOIN statements</w:t>
            </w:r>
          </w:p>
        </w:tc>
      </w:tr>
      <w:tr w:rsidR="00DB4CC5" w:rsidRPr="00DB4CC5" w14:paraId="24DDB3BF" w14:textId="77777777" w:rsidTr="00DB4CC5">
        <w:tc>
          <w:tcPr>
            <w:tcW w:w="5177" w:type="dxa"/>
          </w:tcPr>
          <w:p w14:paraId="60CEA148" w14:textId="77777777" w:rsidR="00DB4CC5" w:rsidRPr="00DB4CC5" w:rsidRDefault="00DB4CC5" w:rsidP="00DB4CC5">
            <w:r w:rsidRPr="00DB4CC5">
              <w:t>WHERE clause</w:t>
            </w:r>
          </w:p>
        </w:tc>
        <w:tc>
          <w:tcPr>
            <w:tcW w:w="5145" w:type="dxa"/>
          </w:tcPr>
          <w:p w14:paraId="720E2CE8" w14:textId="6319B42A" w:rsidR="00DB4CC5" w:rsidRPr="00DB4CC5" w:rsidRDefault="00DB4CC5" w:rsidP="00DB4CC5">
            <w:r w:rsidRPr="00DB4CC5">
              <w:t>Complex JOIN statements</w:t>
            </w:r>
          </w:p>
        </w:tc>
      </w:tr>
      <w:tr w:rsidR="00DB4CC5" w:rsidRPr="00DB4CC5" w14:paraId="00B00572" w14:textId="77777777" w:rsidTr="00DB4CC5">
        <w:tc>
          <w:tcPr>
            <w:tcW w:w="5177" w:type="dxa"/>
          </w:tcPr>
          <w:p w14:paraId="68457CC7" w14:textId="77777777" w:rsidR="00DB4CC5" w:rsidRPr="00DB4CC5" w:rsidRDefault="00DB4CC5" w:rsidP="00DB4CC5">
            <w:r w:rsidRPr="00DB4CC5">
              <w:t>LIKE and wildcards</w:t>
            </w:r>
          </w:p>
        </w:tc>
        <w:tc>
          <w:tcPr>
            <w:tcW w:w="5145" w:type="dxa"/>
          </w:tcPr>
          <w:p w14:paraId="4CD0C8B1" w14:textId="0FC78E2B" w:rsidR="00DB4CC5" w:rsidRPr="00DB4CC5" w:rsidRDefault="00716D26" w:rsidP="00DB4CC5">
            <w:r>
              <w:t>Subquery</w:t>
            </w:r>
          </w:p>
        </w:tc>
      </w:tr>
    </w:tbl>
    <w:p w14:paraId="1A1FC9E3" w14:textId="62BA66E5" w:rsidR="00BE74F8" w:rsidRDefault="350DD3FE" w:rsidP="00C15363">
      <w:pPr>
        <w:pStyle w:val="Heading2"/>
      </w:pPr>
      <w:r>
        <w:t>Ex</w:t>
      </w:r>
      <w:r w:rsidR="00B658AA">
        <w:t>ercise 1 – Northwind Queries (40</w:t>
      </w:r>
      <w:r>
        <w:t xml:space="preserve"> marks: 5 for each question)</w:t>
      </w:r>
    </w:p>
    <w:p w14:paraId="3C569EBC" w14:textId="0D7DFC15" w:rsidR="00B658AA" w:rsidRDefault="00062BF2" w:rsidP="00B564D3">
      <w:pPr>
        <w:pStyle w:val="ListParagraph"/>
        <w:numPr>
          <w:ilvl w:val="1"/>
          <w:numId w:val="4"/>
        </w:numPr>
      </w:pPr>
      <w:r>
        <w:t xml:space="preserve">Write a query that lists all Customers in either Paris or London. Include Customer ID, </w:t>
      </w:r>
      <w:r w:rsidR="00374B4F">
        <w:t xml:space="preserve">Company </w:t>
      </w:r>
      <w:r>
        <w:t>Name and all address fields.</w:t>
      </w:r>
    </w:p>
    <w:p w14:paraId="45292504" w14:textId="6EBFDE42" w:rsidR="00B658AA" w:rsidRDefault="00062BF2" w:rsidP="00B564D3">
      <w:pPr>
        <w:pStyle w:val="ListParagraph"/>
        <w:numPr>
          <w:ilvl w:val="1"/>
          <w:numId w:val="4"/>
        </w:numPr>
      </w:pPr>
      <w:r>
        <w:t>List all products stored in bottles.</w:t>
      </w:r>
    </w:p>
    <w:p w14:paraId="35E58BD8" w14:textId="788DB9F9" w:rsidR="00B658AA" w:rsidRDefault="000E1802" w:rsidP="00B564D3">
      <w:pPr>
        <w:pStyle w:val="ListParagraph"/>
        <w:numPr>
          <w:ilvl w:val="1"/>
          <w:numId w:val="4"/>
        </w:numPr>
      </w:pPr>
      <w:r>
        <w:t xml:space="preserve">Repeat question </w:t>
      </w:r>
      <w:proofErr w:type="gramStart"/>
      <w:r>
        <w:t>above, but</w:t>
      </w:r>
      <w:proofErr w:type="gramEnd"/>
      <w:r>
        <w:t xml:space="preserve"> add in the Supplier Name and Country.</w:t>
      </w:r>
    </w:p>
    <w:p w14:paraId="7D1C9325" w14:textId="567DDF1F" w:rsidR="00BE74F8" w:rsidRDefault="4ECC4651" w:rsidP="00B564D3">
      <w:pPr>
        <w:pStyle w:val="ListParagraph"/>
        <w:numPr>
          <w:ilvl w:val="1"/>
          <w:numId w:val="4"/>
        </w:numPr>
      </w:pPr>
      <w:r>
        <w:t>Write an SQL Statement that shows how many products there are in each category. Include Category Name in result set and list the highest number first.</w:t>
      </w:r>
    </w:p>
    <w:p w14:paraId="44951550" w14:textId="3A260B59" w:rsidR="00B564D3" w:rsidRDefault="4ECC4651" w:rsidP="00B564D3">
      <w:pPr>
        <w:pStyle w:val="ListParagraph"/>
        <w:numPr>
          <w:ilvl w:val="1"/>
          <w:numId w:val="4"/>
        </w:numPr>
      </w:pPr>
      <w:r>
        <w:t>List all UK employees using concatenation to join their title</w:t>
      </w:r>
      <w:r w:rsidR="00837449">
        <w:t xml:space="preserve"> of courtesy</w:t>
      </w:r>
      <w:r>
        <w:t>, first name and last name together. Also include their city of residence.</w:t>
      </w:r>
    </w:p>
    <w:p w14:paraId="7E1D0DE4" w14:textId="66CE69C4" w:rsidR="003746EC" w:rsidRPr="00BE74F8" w:rsidRDefault="7413D429" w:rsidP="00B564D3">
      <w:pPr>
        <w:pStyle w:val="ListParagraph"/>
        <w:numPr>
          <w:ilvl w:val="1"/>
          <w:numId w:val="4"/>
        </w:numPr>
      </w:pPr>
      <w:r>
        <w:t>List Sales Totals for all Sales Regions</w:t>
      </w:r>
      <w:r w:rsidR="00B41AE5">
        <w:t xml:space="preserve"> (via the Territories table using </w:t>
      </w:r>
      <w:r w:rsidR="000A272E">
        <w:t>4</w:t>
      </w:r>
      <w:r w:rsidR="00B41AE5">
        <w:t xml:space="preserve"> joins)</w:t>
      </w:r>
      <w:r>
        <w:t xml:space="preserve"> with a Sales Total greater than 1,000,000. Use rounding or FORMAT to present the numbers.</w:t>
      </w:r>
      <w:r w:rsidR="00B41AE5">
        <w:t xml:space="preserve"> </w:t>
      </w:r>
    </w:p>
    <w:p w14:paraId="26F287E6" w14:textId="1EF9DE9D" w:rsidR="4ECC4651" w:rsidRDefault="4ECC4651" w:rsidP="4ECC4651">
      <w:pPr>
        <w:pStyle w:val="ListParagraph"/>
        <w:numPr>
          <w:ilvl w:val="1"/>
          <w:numId w:val="4"/>
        </w:numPr>
      </w:pPr>
      <w:r>
        <w:t>Count how many Orders have a Freight amount greater than 100.00 and either USA or UK as Ship Country.</w:t>
      </w:r>
    </w:p>
    <w:p w14:paraId="78CBCEC9" w14:textId="3674DA4B" w:rsidR="5B11DEB4" w:rsidRDefault="5B11DEB4" w:rsidP="5B11DEB4">
      <w:pPr>
        <w:pStyle w:val="ListParagraph"/>
        <w:numPr>
          <w:ilvl w:val="1"/>
          <w:numId w:val="4"/>
        </w:numPr>
      </w:pPr>
      <w:r>
        <w:t>Write an SQL Statement to identify the Order Number of the O</w:t>
      </w:r>
      <w:r w:rsidR="00F803AB">
        <w:t xml:space="preserve">rder with the highest amount of </w:t>
      </w:r>
      <w:r>
        <w:t>discount applied</w:t>
      </w:r>
      <w:r w:rsidR="00F803AB">
        <w:t xml:space="preserve"> to that order</w:t>
      </w:r>
      <w:r>
        <w:t>.</w:t>
      </w:r>
    </w:p>
    <w:p w14:paraId="0968CD6D" w14:textId="14A78CDE" w:rsidR="00C15363" w:rsidRDefault="350DD3FE" w:rsidP="00C15363">
      <w:pPr>
        <w:pStyle w:val="Heading2"/>
      </w:pPr>
      <w:r>
        <w:t>Exercis</w:t>
      </w:r>
      <w:r w:rsidR="00FE4607">
        <w:t xml:space="preserve">e 2 – Create Spartans Table </w:t>
      </w:r>
      <w:r w:rsidR="00A2049E">
        <w:t>(20</w:t>
      </w:r>
      <w:r>
        <w:t xml:space="preserve"> marks</w:t>
      </w:r>
      <w:r w:rsidR="00F608C0">
        <w:t xml:space="preserve"> – 10 each</w:t>
      </w:r>
      <w:r>
        <w:t>)</w:t>
      </w:r>
    </w:p>
    <w:p w14:paraId="0968CDE0" w14:textId="32DD2497" w:rsidR="00C15363" w:rsidRDefault="4ECC4651" w:rsidP="00CC5C1B">
      <w:r>
        <w:t>2.</w:t>
      </w:r>
      <w:r w:rsidR="00CC5C1B">
        <w:t>1 Write the correct SQL statement</w:t>
      </w:r>
      <w:r w:rsidR="00FE4607">
        <w:t xml:space="preserve"> to create the following table:</w:t>
      </w:r>
    </w:p>
    <w:p w14:paraId="3B428C55" w14:textId="62DFD9A0" w:rsidR="00B1420D" w:rsidRDefault="00B1420D" w:rsidP="00CC5C1B">
      <w:r>
        <w:t xml:space="preserve">Spartans Table – include details about all the Spartans on this course. Separate </w:t>
      </w:r>
      <w:r w:rsidR="00141473">
        <w:t xml:space="preserve">Title, </w:t>
      </w:r>
      <w:r>
        <w:t>First Name and Last Name into separate columns, and include Univer</w:t>
      </w:r>
      <w:r w:rsidR="00141473">
        <w:t xml:space="preserve">sity attended, course </w:t>
      </w:r>
      <w:proofErr w:type="gramStart"/>
      <w:r w:rsidR="00141473">
        <w:t>taken</w:t>
      </w:r>
      <w:proofErr w:type="gramEnd"/>
      <w:r w:rsidR="00141473">
        <w:t xml:space="preserve"> and mark achieved. Add any other columns you feel would be appropriate. </w:t>
      </w:r>
    </w:p>
    <w:p w14:paraId="1109349B" w14:textId="09D92970" w:rsidR="00141473" w:rsidRDefault="00141473" w:rsidP="00CC5C1B">
      <w:r>
        <w:t>IMPORTANT NOTE: For data protection reasons do NOT include date of birth in this exercise.</w:t>
      </w:r>
    </w:p>
    <w:p w14:paraId="5B660DF4" w14:textId="77777777" w:rsidR="00953E2E" w:rsidRDefault="00953E2E" w:rsidP="00953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spartansTable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53238D5" w14:textId="77777777" w:rsidR="00953E2E" w:rsidRDefault="00953E2E" w:rsidP="00953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spartansTable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2BB3280" w14:textId="77777777" w:rsidR="00953E2E" w:rsidRDefault="00953E2E" w:rsidP="00953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28D1A5E" w14:textId="13183D8E" w:rsidR="00953E2E" w:rsidRDefault="00953E2E" w:rsidP="00953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[title] [char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FB241A"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A392EA9" w14:textId="77777777" w:rsidR="00953E2E" w:rsidRDefault="00953E2E" w:rsidP="00953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EBFF12B" w14:textId="77777777" w:rsidR="00953E2E" w:rsidRDefault="00953E2E" w:rsidP="00953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494056B" w14:textId="77777777" w:rsidR="00953E2E" w:rsidRDefault="00953E2E" w:rsidP="00953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universityAttended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DA0AB04" w14:textId="77777777" w:rsidR="00953E2E" w:rsidRDefault="00953E2E" w:rsidP="00953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courseTaken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175E63" w14:textId="6652FBA6" w:rsidR="00953E2E" w:rsidRDefault="00953E2E" w:rsidP="00953E2E"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gradeAchieved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FB241A"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2FD515CA" w14:textId="0C630C0A" w:rsidR="002E7B67" w:rsidRDefault="002E7B67" w:rsidP="00CC5C1B">
      <w:r>
        <w:t>2.2 Write SQL statements to add the details of the Spartans in your course to the table you have created</w:t>
      </w:r>
      <w:r w:rsidR="00666D8D">
        <w:t>.</w:t>
      </w:r>
      <w:r w:rsidR="007E69EE">
        <w:tab/>
      </w:r>
    </w:p>
    <w:p w14:paraId="5C92698F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Hlk25498235"/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spartansTable</w:t>
      </w:r>
      <w:proofErr w:type="spellEnd"/>
    </w:p>
    <w:p w14:paraId="77E885D0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universityAttended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courseTaken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gradeAchieved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6267DC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03740F6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'MR'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Joyel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Shaju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'Coventry'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'Computer Science'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'1st'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C3CF45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spartansTable</w:t>
      </w:r>
      <w:proofErr w:type="spellEnd"/>
    </w:p>
    <w:p w14:paraId="1CF362DC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universityAttended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courseTaken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gradeAchieved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244EC4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BEE7B8F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'Victor'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'Granados'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'Granada'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'Information and Documentation'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'2nd'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070C4C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spartansTable</w:t>
      </w:r>
      <w:proofErr w:type="spellEnd"/>
    </w:p>
    <w:p w14:paraId="046F6FF1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universityAttended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courseTaken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gradeAchieved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262A19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D29C7BD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'Farmer'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'Leeds'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'Physics'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'2:1'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6E08283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spartansTable</w:t>
      </w:r>
      <w:proofErr w:type="spellEnd"/>
    </w:p>
    <w:p w14:paraId="7DFBC828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universityAttended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courseTaken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gradeAchieved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3AAE4D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93D9EE8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'Mohammad'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Khwaja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'Westminster'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'Electronic Engineering'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'2:2'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C060970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spartansTable</w:t>
      </w:r>
      <w:proofErr w:type="spellEnd"/>
    </w:p>
    <w:p w14:paraId="6EA501C0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universityAttended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courseTaken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gradeAchieved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410A73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93AC69B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'Thomas'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'Briggs'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'Bournemouth'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'Exercise Science'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'1st'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EE1E034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spartansTable</w:t>
      </w:r>
      <w:proofErr w:type="spellEnd"/>
    </w:p>
    <w:p w14:paraId="3A631810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universityAttended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courseTaken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gradeAchieved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9EEA51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98FEA5D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Shaqi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'Abdullah'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'Brunel'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'Mechanical Engineering'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'2:1'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11EA975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spartansTable</w:t>
      </w:r>
      <w:proofErr w:type="spellEnd"/>
    </w:p>
    <w:p w14:paraId="5057C5C5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universityAttended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courseTaken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gradeAchieved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4AEF5B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FCD5944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'Zaid'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'Iqbal'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'QMUL'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'Computer Science'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'2:1'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E64C10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spartansTable</w:t>
      </w:r>
      <w:proofErr w:type="spellEnd"/>
    </w:p>
    <w:p w14:paraId="5500CACB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universityAttended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courseTaken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gradeAchieved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70A471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E613C98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'Brewer'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'Hull'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'Computer Science'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'1st'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5E803E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spartansTable</w:t>
      </w:r>
      <w:proofErr w:type="spellEnd"/>
    </w:p>
    <w:p w14:paraId="7B6A8916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universityAttended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courseTaken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gradeAchieved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1A0488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E2CB2D8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'Elizabeth'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'Nicholls'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'Canterbury Christ Church University'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'Sport and Exercise Science'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'1st'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3D5CF5A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spartansTable</w:t>
      </w:r>
      <w:proofErr w:type="spellEnd"/>
    </w:p>
    <w:p w14:paraId="2C808318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universityAttended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courseTaken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gradeAchieved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31E990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ADA1BD7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'Daniel'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Lippross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'Hull'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'Chemistry'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'2:1'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C6B01D6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spartansTable</w:t>
      </w:r>
      <w:proofErr w:type="spellEnd"/>
    </w:p>
    <w:p w14:paraId="40325CF6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universityAttended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courseTaken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gradeAchieved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252A9F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7E10D20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Ariadna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'Gonzalez'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'London Metropolitan'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'Business Information Technology'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'1st'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FC145AA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spartansTable</w:t>
      </w:r>
      <w:proofErr w:type="spellEnd"/>
    </w:p>
    <w:p w14:paraId="249A57B6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universityAttended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courseTaken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gradeAchieved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23A97F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32A58D0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Ygor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'Teixeira'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'University of Greenwich'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'Games Design and Development'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'2:2'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A9DD7B7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spartansTable</w:t>
      </w:r>
      <w:proofErr w:type="spellEnd"/>
    </w:p>
    <w:p w14:paraId="64694B24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universityAttended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courseTaken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gradeAchieved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7495BC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1A12CE8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'Anjum'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'Queen Mary University'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'Mathematics'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'2:2'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44916F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spartansTable</w:t>
      </w:r>
      <w:proofErr w:type="spellEnd"/>
    </w:p>
    <w:p w14:paraId="548BF7EF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universityAttended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courseTaken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gradeAchieved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B376E6" w14:textId="77777777" w:rsidR="002508CF" w:rsidRDefault="002508CF" w:rsidP="0025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ED1915B" w14:textId="37E51EAF" w:rsidR="002508CF" w:rsidRDefault="002508CF" w:rsidP="002508CF"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'Hussain'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Fiaz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'University of East London'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'Computer Science'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'2:2'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bookmarkEnd w:id="0"/>
    <w:p w14:paraId="455CCE2C" w14:textId="77777777" w:rsidR="00141473" w:rsidRDefault="00141473" w:rsidP="00CC5C1B"/>
    <w:p w14:paraId="465DE481" w14:textId="284E8798" w:rsidR="00141473" w:rsidRDefault="00141473" w:rsidP="00141473">
      <w:pPr>
        <w:pStyle w:val="Heading2"/>
      </w:pPr>
      <w:r>
        <w:t>Exercise 3 – Northwind Data Analysis linked to Excel</w:t>
      </w:r>
      <w:r w:rsidR="0090794E">
        <w:t xml:space="preserve"> (30 marks)</w:t>
      </w:r>
    </w:p>
    <w:p w14:paraId="0A5F9CA9" w14:textId="68C367D9" w:rsidR="00141473" w:rsidRDefault="00141473" w:rsidP="00141473">
      <w:r>
        <w:t>Write SQL statements to extract the data required for the following charts (create these in Excel):</w:t>
      </w:r>
    </w:p>
    <w:p w14:paraId="2B73D703" w14:textId="4A51A606" w:rsidR="00141473" w:rsidRDefault="004A5B7D" w:rsidP="00141473">
      <w:r>
        <w:t xml:space="preserve">3.1 </w:t>
      </w:r>
      <w:r w:rsidR="001A26B4">
        <w:t>List all Employees from the Employees table and who they report to.</w:t>
      </w:r>
      <w:r>
        <w:t xml:space="preserve"> No Excel required.</w:t>
      </w:r>
      <w:r w:rsidR="00716D26">
        <w:t xml:space="preserve"> (5 Marks)</w:t>
      </w:r>
    </w:p>
    <w:p w14:paraId="0A2F731D" w14:textId="77777777" w:rsidR="007542B4" w:rsidRDefault="007542B4" w:rsidP="0075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5FE631" w14:textId="77777777" w:rsidR="007542B4" w:rsidRDefault="007542B4" w:rsidP="0075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"Employee"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0ECAA7" w14:textId="77777777" w:rsidR="007542B4" w:rsidRDefault="007542B4" w:rsidP="0075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"Employee Reports To"</w:t>
      </w:r>
    </w:p>
    <w:p w14:paraId="0581553E" w14:textId="77777777" w:rsidR="007542B4" w:rsidRDefault="007542B4" w:rsidP="0075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</w:t>
      </w:r>
    </w:p>
    <w:p w14:paraId="395B2373" w14:textId="4DAFE691" w:rsidR="007542B4" w:rsidRDefault="007542B4" w:rsidP="007542B4"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ReportsTo</w:t>
      </w:r>
      <w:proofErr w:type="spellEnd"/>
    </w:p>
    <w:p w14:paraId="4398A898" w14:textId="0340B087" w:rsidR="001A26B4" w:rsidRDefault="004A5B7D" w:rsidP="00141473">
      <w:r>
        <w:t xml:space="preserve">3.2 </w:t>
      </w:r>
      <w:r w:rsidR="0045635C">
        <w:t>List all Sup</w:t>
      </w:r>
      <w:r w:rsidR="00AF1B22">
        <w:t>pliers with total sales over $1</w:t>
      </w:r>
      <w:r w:rsidR="0045635C">
        <w:t>0,000 in the Order Details table. Include the Company Name from the Suppliers T</w:t>
      </w:r>
      <w:r w:rsidR="000B23FB">
        <w:t xml:space="preserve">able and present as a </w:t>
      </w:r>
      <w:r w:rsidR="007C05E0">
        <w:t>bar</w:t>
      </w:r>
      <w:r w:rsidR="002168CA">
        <w:t xml:space="preserve"> chart as below:</w:t>
      </w:r>
      <w:r w:rsidR="00716D26">
        <w:t xml:space="preserve"> (5 Marks)</w:t>
      </w:r>
    </w:p>
    <w:p w14:paraId="140707F6" w14:textId="2C351E38" w:rsidR="0045635C" w:rsidRDefault="002168CA" w:rsidP="00141473">
      <w:r>
        <w:rPr>
          <w:noProof/>
        </w:rPr>
        <w:drawing>
          <wp:inline distT="0" distB="0" distL="0" distR="0" wp14:anchorId="0CD52336" wp14:editId="60F78E94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A0992CF-A5E7-4921-884A-2F881EC103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C7E288F" w14:textId="286EC0D0" w:rsidR="001A26B4" w:rsidRPr="00141473" w:rsidRDefault="001A26B4" w:rsidP="00141473"/>
    <w:p w14:paraId="35EAAA57" w14:textId="272FC3EB" w:rsidR="00CC5C1B" w:rsidRDefault="00FD090D" w:rsidP="00CC5C1B">
      <w:r>
        <w:t xml:space="preserve">3.3 List </w:t>
      </w:r>
      <w:r w:rsidR="008C3913">
        <w:t>the Top 10 Customers YTD fo</w:t>
      </w:r>
      <w:r>
        <w:t xml:space="preserve">r </w:t>
      </w:r>
      <w:r w:rsidR="008C3913">
        <w:t>the latest year in the Orders file</w:t>
      </w:r>
      <w:r w:rsidR="007B5D8C">
        <w:t xml:space="preserve">. Based on total value </w:t>
      </w:r>
      <w:r>
        <w:t>of orders shipped.</w:t>
      </w:r>
      <w:r w:rsidR="008C3913">
        <w:t xml:space="preserve"> No Excel required.</w:t>
      </w:r>
      <w:r w:rsidR="00716D26">
        <w:t xml:space="preserve"> (10 Marks)</w:t>
      </w:r>
    </w:p>
    <w:p w14:paraId="360596AA" w14:textId="77777777" w:rsidR="00D517F8" w:rsidRDefault="00D517F8" w:rsidP="00D5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0F71D772" w14:textId="77777777" w:rsidR="00D517F8" w:rsidRDefault="00D517F8" w:rsidP="00D5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"Customer"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62E22B" w14:textId="77777777" w:rsidR="00D517F8" w:rsidRDefault="00D517F8" w:rsidP="00D5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"Total Sales"</w:t>
      </w:r>
    </w:p>
    <w:p w14:paraId="758B5679" w14:textId="77777777" w:rsidR="00D517F8" w:rsidRDefault="00D517F8" w:rsidP="00D5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"o"</w:t>
      </w:r>
    </w:p>
    <w:p w14:paraId="7D814B67" w14:textId="77777777" w:rsidR="00D517F8" w:rsidRDefault="00D517F8" w:rsidP="00D5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"od"</w:t>
      </w:r>
    </w:p>
    <w:p w14:paraId="64369A8A" w14:textId="77777777" w:rsidR="00D517F8" w:rsidRDefault="00D517F8" w:rsidP="00D5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1DD37E2C" w14:textId="77777777" w:rsidR="00D517F8" w:rsidRDefault="00D517F8" w:rsidP="00D5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</w:p>
    <w:p w14:paraId="559C0FE3" w14:textId="77777777" w:rsidR="00D517F8" w:rsidRDefault="00D517F8" w:rsidP="00D5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1998</w:t>
      </w:r>
    </w:p>
    <w:p w14:paraId="6E7BDC25" w14:textId="5F1A5041" w:rsidR="00D517F8" w:rsidRDefault="00D517F8" w:rsidP="00D517F8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"Total Sales"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bookmarkStart w:id="1" w:name="_GoBack"/>
      <w:bookmarkEnd w:id="1"/>
    </w:p>
    <w:p w14:paraId="51BA284C" w14:textId="65A80991" w:rsidR="008C3913" w:rsidRDefault="008C3913" w:rsidP="00CC5C1B">
      <w:r>
        <w:t xml:space="preserve">3.4 </w:t>
      </w:r>
      <w:r w:rsidR="00716D26">
        <w:t>Plot the Average Ship Time by month for all data in the Orders Table</w:t>
      </w:r>
      <w:r w:rsidR="007C05E0">
        <w:t xml:space="preserve"> using a line chart as below</w:t>
      </w:r>
      <w:r w:rsidR="00716D26">
        <w:t>. (10 Marks)</w:t>
      </w:r>
    </w:p>
    <w:p w14:paraId="427F9E00" w14:textId="77777777" w:rsidR="00D517F8" w:rsidRDefault="00D517F8" w:rsidP="00D5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DD4768" w14:textId="77777777" w:rsidR="00D517F8" w:rsidRDefault="00D517F8" w:rsidP="00D5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"Order Date"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093FB8" w14:textId="77777777" w:rsidR="00D517F8" w:rsidRDefault="00D517F8" w:rsidP="00D5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"Average Shipping Time"</w:t>
      </w:r>
    </w:p>
    <w:p w14:paraId="05DE2EA5" w14:textId="77777777" w:rsidR="00D517F8" w:rsidRDefault="00D517F8" w:rsidP="00D5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7A83F217" w14:textId="37B01748" w:rsidR="00D517F8" w:rsidRDefault="00D517F8" w:rsidP="00D517F8"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607A0651" w14:textId="36A35382" w:rsidR="00716D26" w:rsidRDefault="00716D26" w:rsidP="00CC5C1B">
      <w:r>
        <w:rPr>
          <w:noProof/>
        </w:rPr>
        <w:lastRenderedPageBreak/>
        <w:drawing>
          <wp:inline distT="0" distB="0" distL="0" distR="0" wp14:anchorId="32C77EFE" wp14:editId="2A5F9BCF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9CD3E9A-6239-481D-8CCB-ACA032612C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AAE5734" w14:textId="77777777" w:rsidR="00FD090D" w:rsidRDefault="00FD090D" w:rsidP="00CC5C1B"/>
    <w:p w14:paraId="25481144" w14:textId="73DD9333" w:rsidR="350DD3FE" w:rsidRDefault="5B11DEB4" w:rsidP="350DD3FE">
      <w:pPr>
        <w:pStyle w:val="Heading2"/>
      </w:pPr>
      <w:r>
        <w:t>Standards (10 marks)</w:t>
      </w:r>
    </w:p>
    <w:p w14:paraId="7A93F07A" w14:textId="2665E044" w:rsidR="350DD3FE" w:rsidRDefault="350DD3FE" w:rsidP="350DD3FE">
      <w:r w:rsidRPr="350DD3FE">
        <w:t>Remember to apply all the following standards:</w:t>
      </w:r>
    </w:p>
    <w:p w14:paraId="70F3D25D" w14:textId="7C94ADF0" w:rsidR="350DD3FE" w:rsidRDefault="48D81D4C" w:rsidP="48D81D4C">
      <w:pPr>
        <w:pStyle w:val="ListParagraph"/>
        <w:numPr>
          <w:ilvl w:val="0"/>
          <w:numId w:val="1"/>
        </w:numPr>
      </w:pPr>
      <w:r>
        <w:t>Use consistent capitalisation and indentation of SQL Statements</w:t>
      </w:r>
    </w:p>
    <w:p w14:paraId="38F51EFC" w14:textId="6BC482B0" w:rsidR="350DD3FE" w:rsidRDefault="350DD3FE" w:rsidP="350DD3FE">
      <w:pPr>
        <w:pStyle w:val="ListParagraph"/>
        <w:numPr>
          <w:ilvl w:val="0"/>
          <w:numId w:val="1"/>
        </w:numPr>
      </w:pPr>
      <w:r w:rsidRPr="350DD3FE">
        <w:t>Use concise and consistent table alias names</w:t>
      </w:r>
    </w:p>
    <w:p w14:paraId="2F6E973C" w14:textId="6D7B930E" w:rsidR="350DD3FE" w:rsidRDefault="48D81D4C" w:rsidP="350DD3FE">
      <w:pPr>
        <w:pStyle w:val="ListParagraph"/>
        <w:numPr>
          <w:ilvl w:val="0"/>
          <w:numId w:val="1"/>
        </w:numPr>
      </w:pPr>
      <w:r>
        <w:t>Use column aliases to ensure tidy column headings (spaces and consistent capitalisation)</w:t>
      </w:r>
    </w:p>
    <w:p w14:paraId="3887D612" w14:textId="3FD7CB20" w:rsidR="48D81D4C" w:rsidRDefault="48D81D4C" w:rsidP="48D81D4C">
      <w:pPr>
        <w:pStyle w:val="ListParagraph"/>
        <w:numPr>
          <w:ilvl w:val="0"/>
          <w:numId w:val="1"/>
        </w:numPr>
      </w:pPr>
      <w:r>
        <w:t>Concatenate any closely related columns e.g. First Name and Last Name or Address and City etc</w:t>
      </w:r>
    </w:p>
    <w:p w14:paraId="1304490C" w14:textId="00AB99D9" w:rsidR="350DD3FE" w:rsidRDefault="48D81D4C" w:rsidP="350DD3FE">
      <w:pPr>
        <w:pStyle w:val="ListParagraph"/>
        <w:numPr>
          <w:ilvl w:val="0"/>
          <w:numId w:val="1"/>
        </w:numPr>
      </w:pPr>
      <w:r>
        <w:t>Put comments throughout</w:t>
      </w:r>
    </w:p>
    <w:sectPr w:rsidR="350DD3FE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19C0D" w14:textId="77777777" w:rsidR="00D517F8" w:rsidRDefault="00D517F8" w:rsidP="00382E7C">
      <w:pPr>
        <w:spacing w:after="0" w:line="240" w:lineRule="auto"/>
      </w:pPr>
      <w:r>
        <w:separator/>
      </w:r>
    </w:p>
  </w:endnote>
  <w:endnote w:type="continuationSeparator" w:id="0">
    <w:p w14:paraId="3936DDCD" w14:textId="77777777" w:rsidR="00D517F8" w:rsidRDefault="00D517F8" w:rsidP="00382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00D517F8" w14:paraId="4144A6D9" w14:textId="77777777" w:rsidTr="5B11DEB4">
      <w:tc>
        <w:tcPr>
          <w:tcW w:w="3489" w:type="dxa"/>
        </w:tcPr>
        <w:p w14:paraId="42C618CD" w14:textId="40EC457B" w:rsidR="00D517F8" w:rsidRDefault="00D517F8" w:rsidP="5B11DEB4">
          <w:pPr>
            <w:pStyle w:val="Header"/>
            <w:ind w:left="-115"/>
          </w:pPr>
        </w:p>
      </w:tc>
      <w:tc>
        <w:tcPr>
          <w:tcW w:w="3489" w:type="dxa"/>
        </w:tcPr>
        <w:p w14:paraId="4A9F271A" w14:textId="12F9F67F" w:rsidR="00D517F8" w:rsidRDefault="00D517F8" w:rsidP="5B11DEB4">
          <w:pPr>
            <w:pStyle w:val="Header"/>
            <w:jc w:val="center"/>
          </w:pPr>
        </w:p>
      </w:tc>
      <w:tc>
        <w:tcPr>
          <w:tcW w:w="3489" w:type="dxa"/>
        </w:tcPr>
        <w:p w14:paraId="71891167" w14:textId="68287B00" w:rsidR="00D517F8" w:rsidRDefault="00D517F8" w:rsidP="5B11DEB4">
          <w:pPr>
            <w:pStyle w:val="Header"/>
            <w:ind w:right="-115"/>
            <w:jc w:val="right"/>
          </w:pPr>
        </w:p>
      </w:tc>
    </w:tr>
  </w:tbl>
  <w:p w14:paraId="03ACE20B" w14:textId="3A4FB9F6" w:rsidR="00D517F8" w:rsidRDefault="00D517F8" w:rsidP="5B11DE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2977E" w14:textId="77777777" w:rsidR="00D517F8" w:rsidRDefault="00D517F8" w:rsidP="00382E7C">
      <w:pPr>
        <w:spacing w:after="0" w:line="240" w:lineRule="auto"/>
      </w:pPr>
      <w:r>
        <w:separator/>
      </w:r>
    </w:p>
  </w:footnote>
  <w:footnote w:type="continuationSeparator" w:id="0">
    <w:p w14:paraId="63D4D1C7" w14:textId="77777777" w:rsidR="00D517F8" w:rsidRDefault="00D517F8" w:rsidP="00382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8CDEC" w14:textId="77777777" w:rsidR="00D517F8" w:rsidRDefault="00D517F8" w:rsidP="00382E7C">
    <w:pPr>
      <w:pStyle w:val="Heading1"/>
      <w:jc w:val="center"/>
    </w:pPr>
    <w:r>
      <w:t>SQL Practical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14DFB"/>
    <w:multiLevelType w:val="multilevel"/>
    <w:tmpl w:val="CCDA75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9AD46CE"/>
    <w:multiLevelType w:val="hybridMultilevel"/>
    <w:tmpl w:val="1DC44518"/>
    <w:lvl w:ilvl="0" w:tplc="FCE44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A5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9EC1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67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CE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C5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8E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62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50A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12DDE"/>
    <w:multiLevelType w:val="hybridMultilevel"/>
    <w:tmpl w:val="6CF2F74C"/>
    <w:lvl w:ilvl="0" w:tplc="FFFFFFFF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8BC5F67"/>
    <w:multiLevelType w:val="hybridMultilevel"/>
    <w:tmpl w:val="91A4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F25C7"/>
    <w:multiLevelType w:val="multilevel"/>
    <w:tmpl w:val="0150A0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88A6146"/>
    <w:multiLevelType w:val="multilevel"/>
    <w:tmpl w:val="062073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7C"/>
    <w:rsid w:val="00042187"/>
    <w:rsid w:val="00062BF2"/>
    <w:rsid w:val="00074151"/>
    <w:rsid w:val="00091406"/>
    <w:rsid w:val="000A272E"/>
    <w:rsid w:val="000B23FB"/>
    <w:rsid w:val="000E1802"/>
    <w:rsid w:val="000F43DC"/>
    <w:rsid w:val="001019FD"/>
    <w:rsid w:val="0013408E"/>
    <w:rsid w:val="00141473"/>
    <w:rsid w:val="00155A38"/>
    <w:rsid w:val="001A26B4"/>
    <w:rsid w:val="001C5A33"/>
    <w:rsid w:val="002168CA"/>
    <w:rsid w:val="002508CF"/>
    <w:rsid w:val="00282F61"/>
    <w:rsid w:val="002E7B67"/>
    <w:rsid w:val="00370684"/>
    <w:rsid w:val="003746EC"/>
    <w:rsid w:val="00374B4F"/>
    <w:rsid w:val="00382E7C"/>
    <w:rsid w:val="00390029"/>
    <w:rsid w:val="0045635C"/>
    <w:rsid w:val="00463E7B"/>
    <w:rsid w:val="004807A1"/>
    <w:rsid w:val="004A5B7D"/>
    <w:rsid w:val="004B03B4"/>
    <w:rsid w:val="004D4C4B"/>
    <w:rsid w:val="004D5E62"/>
    <w:rsid w:val="00524D52"/>
    <w:rsid w:val="00563B6A"/>
    <w:rsid w:val="00574E7F"/>
    <w:rsid w:val="005B0228"/>
    <w:rsid w:val="00606CF5"/>
    <w:rsid w:val="006116FC"/>
    <w:rsid w:val="00646F2B"/>
    <w:rsid w:val="00666D8D"/>
    <w:rsid w:val="00671AD0"/>
    <w:rsid w:val="006732FC"/>
    <w:rsid w:val="00673F90"/>
    <w:rsid w:val="006B0019"/>
    <w:rsid w:val="00716D26"/>
    <w:rsid w:val="00722DFD"/>
    <w:rsid w:val="007542B4"/>
    <w:rsid w:val="007B5D8C"/>
    <w:rsid w:val="007C05E0"/>
    <w:rsid w:val="007D00FE"/>
    <w:rsid w:val="007E69EE"/>
    <w:rsid w:val="007F2832"/>
    <w:rsid w:val="00804A11"/>
    <w:rsid w:val="00816FC8"/>
    <w:rsid w:val="00837449"/>
    <w:rsid w:val="008C3913"/>
    <w:rsid w:val="008C64FA"/>
    <w:rsid w:val="0090794E"/>
    <w:rsid w:val="00914173"/>
    <w:rsid w:val="00933543"/>
    <w:rsid w:val="00953E2E"/>
    <w:rsid w:val="00977D80"/>
    <w:rsid w:val="00977F41"/>
    <w:rsid w:val="00977F55"/>
    <w:rsid w:val="00A049E2"/>
    <w:rsid w:val="00A2049E"/>
    <w:rsid w:val="00A561B2"/>
    <w:rsid w:val="00A6440F"/>
    <w:rsid w:val="00AB5BA4"/>
    <w:rsid w:val="00AF1B22"/>
    <w:rsid w:val="00B05D58"/>
    <w:rsid w:val="00B1420D"/>
    <w:rsid w:val="00B41AE5"/>
    <w:rsid w:val="00B476C1"/>
    <w:rsid w:val="00B564D3"/>
    <w:rsid w:val="00B658AA"/>
    <w:rsid w:val="00BE74F8"/>
    <w:rsid w:val="00C15363"/>
    <w:rsid w:val="00C4581F"/>
    <w:rsid w:val="00C52B38"/>
    <w:rsid w:val="00C675DC"/>
    <w:rsid w:val="00C81722"/>
    <w:rsid w:val="00C91970"/>
    <w:rsid w:val="00C93312"/>
    <w:rsid w:val="00CA07BA"/>
    <w:rsid w:val="00CC5C1B"/>
    <w:rsid w:val="00CF658F"/>
    <w:rsid w:val="00D04CC1"/>
    <w:rsid w:val="00D517F8"/>
    <w:rsid w:val="00DA01D7"/>
    <w:rsid w:val="00DB31CF"/>
    <w:rsid w:val="00DB327D"/>
    <w:rsid w:val="00DB4CC5"/>
    <w:rsid w:val="00DC7B4C"/>
    <w:rsid w:val="00E02314"/>
    <w:rsid w:val="00E05414"/>
    <w:rsid w:val="00E159D0"/>
    <w:rsid w:val="00E26FE5"/>
    <w:rsid w:val="00E35F94"/>
    <w:rsid w:val="00EC5DA3"/>
    <w:rsid w:val="00ED5C5D"/>
    <w:rsid w:val="00ED67DE"/>
    <w:rsid w:val="00F57D28"/>
    <w:rsid w:val="00F608C0"/>
    <w:rsid w:val="00F803AB"/>
    <w:rsid w:val="00FB241A"/>
    <w:rsid w:val="00FC11DD"/>
    <w:rsid w:val="00FD090D"/>
    <w:rsid w:val="00FE4607"/>
    <w:rsid w:val="082846AA"/>
    <w:rsid w:val="188D11F8"/>
    <w:rsid w:val="1C9EE6A7"/>
    <w:rsid w:val="2361FA0F"/>
    <w:rsid w:val="350DD3FE"/>
    <w:rsid w:val="48D81D4C"/>
    <w:rsid w:val="4ECC4651"/>
    <w:rsid w:val="5B11DEB4"/>
    <w:rsid w:val="7413D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11F8"/>
  <w15:docId w15:val="{BFB80C6E-9635-4A75-8B5E-B519CEB7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4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E7C"/>
  </w:style>
  <w:style w:type="paragraph" w:styleId="Footer">
    <w:name w:val="footer"/>
    <w:basedOn w:val="Normal"/>
    <w:link w:val="Foot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E7C"/>
  </w:style>
  <w:style w:type="character" w:customStyle="1" w:styleId="Heading1Char">
    <w:name w:val="Heading 1 Char"/>
    <w:basedOn w:val="DefaultParagraphFont"/>
    <w:link w:val="Heading1"/>
    <w:uiPriority w:val="9"/>
    <w:rsid w:val="00382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4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F43DC"/>
    <w:pPr>
      <w:ind w:left="720"/>
      <w:contextualSpacing/>
    </w:pPr>
  </w:style>
  <w:style w:type="table" w:styleId="TableGrid">
    <w:name w:val="Table Grid"/>
    <w:basedOn w:val="TableNormal"/>
    <w:uiPriority w:val="59"/>
    <w:rsid w:val="00C15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02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2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ECH-W63\Documents\Work\SQL\SQL%20Course\Mini%20Project\Exercis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'Question 3.2'!$B$1</c:f>
              <c:strCache>
                <c:ptCount val="1"/>
                <c:pt idx="0">
                  <c:v>Supplier 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'Question 3.2'!$A$2:$A$27</c:f>
              <c:strCache>
                <c:ptCount val="26"/>
                <c:pt idx="0">
                  <c:v>Aux joyeux ecclésiastiques</c:v>
                </c:pt>
                <c:pt idx="1">
                  <c:v>Plutzer Lebensmittelgroßmärkte AG</c:v>
                </c:pt>
                <c:pt idx="2">
                  <c:v>Gai pâturage</c:v>
                </c:pt>
                <c:pt idx="3">
                  <c:v>Pavlova, Ltd.</c:v>
                </c:pt>
                <c:pt idx="4">
                  <c:v>G'day, Mate</c:v>
                </c:pt>
                <c:pt idx="5">
                  <c:v>Forêts d'érables</c:v>
                </c:pt>
                <c:pt idx="6">
                  <c:v>Pasta Buttini s.r.l.</c:v>
                </c:pt>
                <c:pt idx="7">
                  <c:v>Formaggi Fortini s.r.l.</c:v>
                </c:pt>
                <c:pt idx="8">
                  <c:v>Specialty Biscuits, Ltd.</c:v>
                </c:pt>
                <c:pt idx="9">
                  <c:v>Norske Meierier</c:v>
                </c:pt>
                <c:pt idx="10">
                  <c:v>Leka Trading</c:v>
                </c:pt>
                <c:pt idx="11">
                  <c:v>Grandma Kelly's Homestead</c:v>
                </c:pt>
                <c:pt idx="12">
                  <c:v>Heli Süßwaren GmbH &amp; Co. KG</c:v>
                </c:pt>
                <c:pt idx="13">
                  <c:v>Exotic Liquids</c:v>
                </c:pt>
                <c:pt idx="14">
                  <c:v>New Orleans Cajun Delights</c:v>
                </c:pt>
                <c:pt idx="15">
                  <c:v>Tokyo Traders</c:v>
                </c:pt>
                <c:pt idx="16">
                  <c:v>Karkki Oy</c:v>
                </c:pt>
                <c:pt idx="17">
                  <c:v>New England Seafood Cannery</c:v>
                </c:pt>
                <c:pt idx="18">
                  <c:v>Cooperativa de Quesos 'Las Cabras'</c:v>
                </c:pt>
                <c:pt idx="19">
                  <c:v>Bigfoot Breweries</c:v>
                </c:pt>
                <c:pt idx="20">
                  <c:v>Ma Maison</c:v>
                </c:pt>
                <c:pt idx="21">
                  <c:v>Svensk Sjöföda AB</c:v>
                </c:pt>
                <c:pt idx="22">
                  <c:v>Mayumi's</c:v>
                </c:pt>
                <c:pt idx="23">
                  <c:v>Nord-Ost-Fisch Handelsgesellschaft mbH</c:v>
                </c:pt>
                <c:pt idx="24">
                  <c:v>PB Knäckebröd AB</c:v>
                </c:pt>
                <c:pt idx="25">
                  <c:v>Lyngbysild</c:v>
                </c:pt>
              </c:strCache>
            </c:strRef>
          </c:cat>
          <c:val>
            <c:numRef>
              <c:f>'Question 3.2'!$B$2:$B$27</c:f>
              <c:numCache>
                <c:formatCode>General</c:formatCode>
                <c:ptCount val="26"/>
                <c:pt idx="0">
                  <c:v>153691.27517890901</c:v>
                </c:pt>
                <c:pt idx="1">
                  <c:v>145372.39916038499</c:v>
                </c:pt>
                <c:pt idx="2">
                  <c:v>117981.180160522</c:v>
                </c:pt>
                <c:pt idx="3">
                  <c:v>106459.775501251</c:v>
                </c:pt>
                <c:pt idx="4">
                  <c:v>65626.770109176607</c:v>
                </c:pt>
                <c:pt idx="5">
                  <c:v>61587.570060730002</c:v>
                </c:pt>
                <c:pt idx="6">
                  <c:v>50254.610099792502</c:v>
                </c:pt>
                <c:pt idx="7">
                  <c:v>48225.164943695097</c:v>
                </c:pt>
                <c:pt idx="8">
                  <c:v>46243.979893684402</c:v>
                </c:pt>
                <c:pt idx="9">
                  <c:v>43141.510028839097</c:v>
                </c:pt>
                <c:pt idx="10">
                  <c:v>42017.645103454597</c:v>
                </c:pt>
                <c:pt idx="11">
                  <c:v>41953.299987792998</c:v>
                </c:pt>
                <c:pt idx="12">
                  <c:v>38653.419494628899</c:v>
                </c:pt>
                <c:pt idx="13">
                  <c:v>32188.060104370099</c:v>
                </c:pt>
                <c:pt idx="14">
                  <c:v>31167.989898681601</c:v>
                </c:pt>
                <c:pt idx="15">
                  <c:v>30526.340026855501</c:v>
                </c:pt>
                <c:pt idx="16">
                  <c:v>28442.7275676727</c:v>
                </c:pt>
                <c:pt idx="17">
                  <c:v>26590.974882125902</c:v>
                </c:pt>
                <c:pt idx="18">
                  <c:v>25159.430084228501</c:v>
                </c:pt>
                <c:pt idx="19">
                  <c:v>22391.200042724598</c:v>
                </c:pt>
                <c:pt idx="20">
                  <c:v>22154.6372413635</c:v>
                </c:pt>
                <c:pt idx="21">
                  <c:v>20144.059982299801</c:v>
                </c:pt>
                <c:pt idx="22">
                  <c:v>14736.755023002601</c:v>
                </c:pt>
                <c:pt idx="23">
                  <c:v>13424.1974983215</c:v>
                </c:pt>
                <c:pt idx="24">
                  <c:v>11724.060005187999</c:v>
                </c:pt>
                <c:pt idx="25">
                  <c:v>10221.1749639511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2D-4980-90C9-3332DA120B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47391144"/>
        <c:axId val="447395736"/>
      </c:barChart>
      <c:catAx>
        <c:axId val="4473911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395736"/>
        <c:crosses val="autoZero"/>
        <c:auto val="1"/>
        <c:lblAlgn val="ctr"/>
        <c:lblOffset val="100"/>
        <c:noMultiLvlLbl val="0"/>
      </c:catAx>
      <c:valAx>
        <c:axId val="447395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391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Average Ship Time By Month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'Question 3.3'!$A$2:$A$24</c:f>
              <c:numCache>
                <c:formatCode>mmm\-yy</c:formatCode>
                <c:ptCount val="23"/>
                <c:pt idx="0">
                  <c:v>35247</c:v>
                </c:pt>
                <c:pt idx="1">
                  <c:v>35278</c:v>
                </c:pt>
                <c:pt idx="2">
                  <c:v>35309</c:v>
                </c:pt>
                <c:pt idx="3">
                  <c:v>35339</c:v>
                </c:pt>
                <c:pt idx="4">
                  <c:v>35370</c:v>
                </c:pt>
                <c:pt idx="5">
                  <c:v>35400</c:v>
                </c:pt>
                <c:pt idx="6">
                  <c:v>35431</c:v>
                </c:pt>
                <c:pt idx="7">
                  <c:v>35462</c:v>
                </c:pt>
                <c:pt idx="8">
                  <c:v>35490</c:v>
                </c:pt>
                <c:pt idx="9">
                  <c:v>35521</c:v>
                </c:pt>
                <c:pt idx="10">
                  <c:v>35551</c:v>
                </c:pt>
                <c:pt idx="11">
                  <c:v>35582</c:v>
                </c:pt>
                <c:pt idx="12">
                  <c:v>35612</c:v>
                </c:pt>
                <c:pt idx="13">
                  <c:v>35643</c:v>
                </c:pt>
                <c:pt idx="14">
                  <c:v>35674</c:v>
                </c:pt>
                <c:pt idx="15">
                  <c:v>35704</c:v>
                </c:pt>
                <c:pt idx="16">
                  <c:v>35735</c:v>
                </c:pt>
                <c:pt idx="17">
                  <c:v>35765</c:v>
                </c:pt>
                <c:pt idx="18">
                  <c:v>35796</c:v>
                </c:pt>
                <c:pt idx="19">
                  <c:v>35827</c:v>
                </c:pt>
                <c:pt idx="20">
                  <c:v>35855</c:v>
                </c:pt>
                <c:pt idx="21">
                  <c:v>35886</c:v>
                </c:pt>
                <c:pt idx="22">
                  <c:v>35916</c:v>
                </c:pt>
              </c:numCache>
            </c:numRef>
          </c:cat>
          <c:val>
            <c:numRef>
              <c:f>'Question 3.3'!$B$2:$B$24</c:f>
              <c:numCache>
                <c:formatCode>General</c:formatCode>
                <c:ptCount val="23"/>
                <c:pt idx="0">
                  <c:v>8.0454539999999994</c:v>
                </c:pt>
                <c:pt idx="1">
                  <c:v>8</c:v>
                </c:pt>
                <c:pt idx="2">
                  <c:v>10.608695000000001</c:v>
                </c:pt>
                <c:pt idx="3">
                  <c:v>6.5</c:v>
                </c:pt>
                <c:pt idx="4">
                  <c:v>8.36</c:v>
                </c:pt>
                <c:pt idx="5">
                  <c:v>7.5161290000000003</c:v>
                </c:pt>
                <c:pt idx="6">
                  <c:v>9.9696960000000008</c:v>
                </c:pt>
                <c:pt idx="7">
                  <c:v>9.3103440000000006</c:v>
                </c:pt>
                <c:pt idx="8">
                  <c:v>8.3000000000000007</c:v>
                </c:pt>
                <c:pt idx="9">
                  <c:v>9</c:v>
                </c:pt>
                <c:pt idx="10">
                  <c:v>9.15625</c:v>
                </c:pt>
                <c:pt idx="11">
                  <c:v>8.8333329999999997</c:v>
                </c:pt>
                <c:pt idx="12">
                  <c:v>8.6969689999999993</c:v>
                </c:pt>
                <c:pt idx="13">
                  <c:v>6.7878780000000001</c:v>
                </c:pt>
                <c:pt idx="14">
                  <c:v>9.135135</c:v>
                </c:pt>
                <c:pt idx="15">
                  <c:v>8.7105259999999998</c:v>
                </c:pt>
                <c:pt idx="16">
                  <c:v>8.7352939999999997</c:v>
                </c:pt>
                <c:pt idx="17">
                  <c:v>9.8541659999999993</c:v>
                </c:pt>
                <c:pt idx="18">
                  <c:v>9.0545449999999992</c:v>
                </c:pt>
                <c:pt idx="19">
                  <c:v>7.2222220000000004</c:v>
                </c:pt>
                <c:pt idx="20">
                  <c:v>9.3972599999999993</c:v>
                </c:pt>
                <c:pt idx="21">
                  <c:v>6.6507930000000002</c:v>
                </c:pt>
                <c:pt idx="22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30-41CB-9C23-704FC32E1D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6385728"/>
        <c:axId val="316385072"/>
      </c:lineChart>
      <c:dateAx>
        <c:axId val="316385728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385072"/>
        <c:crosses val="autoZero"/>
        <c:auto val="1"/>
        <c:lblOffset val="100"/>
        <c:baseTimeUnit val="months"/>
      </c:dateAx>
      <c:valAx>
        <c:axId val="316385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385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292cffe-a264-48cd-a2c8-65350280a8b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9DAFD5A3BE841A8C512EE543EFD13" ma:contentTypeVersion="11" ma:contentTypeDescription="Create a new document." ma:contentTypeScope="" ma:versionID="6c9c0601726dc96f4b30e11a6f9bb1cb">
  <xsd:schema xmlns:xsd="http://www.w3.org/2001/XMLSchema" xmlns:xs="http://www.w3.org/2001/XMLSchema" xmlns:p="http://schemas.microsoft.com/office/2006/metadata/properties" xmlns:ns2="6292cffe-a264-48cd-a2c8-65350280a8ba" xmlns:ns3="91af20cc-6020-4279-8abf-0ebc48e99448" targetNamespace="http://schemas.microsoft.com/office/2006/metadata/properties" ma:root="true" ma:fieldsID="eeb6106e46ca8a360a133a96c4bd9881" ns2:_="" ns3:_="">
    <xsd:import namespace="6292cffe-a264-48cd-a2c8-65350280a8ba"/>
    <xsd:import namespace="91af20cc-6020-4279-8abf-0ebc48e994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2cffe-a264-48cd-a2c8-65350280a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18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af20cc-6020-4279-8abf-0ebc48e9944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312E4-A997-4AEB-AF2C-87139333B398}">
  <ds:schemaRefs>
    <ds:schemaRef ds:uri="http://purl.org/dc/elements/1.1/"/>
    <ds:schemaRef ds:uri="http://schemas.microsoft.com/office/2006/documentManagement/types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91af20cc-6020-4279-8abf-0ebc48e99448"/>
    <ds:schemaRef ds:uri="6292cffe-a264-48cd-a2c8-65350280a8ba"/>
  </ds:schemaRefs>
</ds:datastoreItem>
</file>

<file path=customXml/itemProps2.xml><?xml version="1.0" encoding="utf-8"?>
<ds:datastoreItem xmlns:ds="http://schemas.openxmlformats.org/officeDocument/2006/customXml" ds:itemID="{54FEBB96-F109-4536-88EB-9E12587BFB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0A25D7-6291-4338-B0D1-683181058F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92cffe-a264-48cd-a2c8-65350280a8ba"/>
    <ds:schemaRef ds:uri="91af20cc-6020-4279-8abf-0ebc48e994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5F95FC-EC0B-4C4D-89F4-7827F308F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F45BA1FB</Template>
  <TotalTime>1</TotalTime>
  <Pages>4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Cawte</dc:creator>
  <cp:keywords/>
  <dc:description/>
  <cp:lastModifiedBy>Hussain Fiaz</cp:lastModifiedBy>
  <cp:revision>2</cp:revision>
  <dcterms:created xsi:type="dcterms:W3CDTF">2019-11-25T08:43:00Z</dcterms:created>
  <dcterms:modified xsi:type="dcterms:W3CDTF">2019-11-25T08:43:00Z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0x0101005EB9DAFD5A3BE841A8C512EE543EFD13</vt:lpwstr>
  </property>
</Properties>
</file>